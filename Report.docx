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both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27305</wp:posOffset>
            </wp:positionV>
            <wp:extent cx="5653405" cy="8275320"/>
            <wp:effectExtent l="0" t="0" r="10795" b="5080"/>
            <wp:wrapTight wrapText="bothSides">
              <wp:wrapPolygon>
                <wp:start x="0" y="0"/>
                <wp:lineTo x="0" y="21580"/>
                <wp:lineTo x="21544" y="21580"/>
                <wp:lineTo x="21544" y="0"/>
                <wp:lineTo x="0" y="0"/>
              </wp:wrapPolygon>
            </wp:wrapTight>
            <wp:docPr id="1" name="Picture 1" descr="COMP40004 - WDOS - Assignemnt Cover page.doc - WPS Office 4_19_2024 7_42_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40004 - WDOS - Assignemnt Cover page.doc - WPS Office 4_19_2024 7_42_4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827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spacing w:line="240" w:lineRule="auto"/>
        <w:jc w:val="center"/>
        <w:rPr>
          <w:lang w:val="en-US"/>
        </w:rPr>
      </w:pPr>
    </w:p>
    <w:p>
      <w:pPr>
        <w:pStyle w:val="2"/>
        <w:bidi w:val="0"/>
        <w:spacing w:line="240" w:lineRule="auto"/>
        <w:jc w:val="center"/>
        <w:rPr>
          <w:rFonts w:hint="default" w:ascii="Sitka Subheading Semibold" w:hAnsi="Sitka Subheading Semibold" w:cs="Sitka Subheading Semibold"/>
          <w:sz w:val="72"/>
          <w:szCs w:val="72"/>
          <w:lang w:val="en-US"/>
        </w:rPr>
      </w:pPr>
    </w:p>
    <w:p>
      <w:pPr>
        <w:pStyle w:val="2"/>
        <w:bidi w:val="0"/>
        <w:spacing w:line="240" w:lineRule="auto"/>
        <w:jc w:val="center"/>
        <w:rPr>
          <w:rFonts w:hint="default" w:ascii="Sitka Subheading Semibold" w:hAnsi="Sitka Subheading Semibold" w:cs="Sitka Subheading Semibold"/>
          <w:sz w:val="72"/>
          <w:szCs w:val="72"/>
          <w:lang w:val="en-US"/>
        </w:rPr>
      </w:pPr>
      <w:r>
        <w:rPr>
          <w:rFonts w:hint="default" w:ascii="Sitka Subheading Semibold" w:hAnsi="Sitka Subheading Semibold" w:cs="Sitka Subheading Semibold"/>
          <w:sz w:val="72"/>
          <w:szCs w:val="72"/>
        </w:rPr>
        <w:pict>
          <v:rect id="_x0000_s1026" o:spid="_x0000_s1026" o:spt="1" style="position:absolute;left:0pt;margin-left:66.1pt;height:791.1pt;width:7.4pt;mso-position-horizontal-relative:page;mso-position-vertical:top;mso-position-vertical-relative:page;z-index:251661312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rPr>
          <w:rFonts w:hint="default" w:ascii="Sitka Subheading Semibold" w:hAnsi="Sitka Subheading Semibold" w:cs="Sitka Subheading Semibold"/>
          <w:sz w:val="72"/>
          <w:szCs w:val="72"/>
        </w:rPr>
        <w:pict>
          <v:rect id="_x0000_s1027" o:spid="_x0000_s1027" o:spt="1" style="position:absolute;left:0pt;margin-left:445.15pt;height:791.1pt;width:7.4pt;mso-position-vertical:top;mso-position-vertical-relative:page;z-index:251662336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rPr>
          <w:rFonts w:hint="default" w:ascii="Sitka Subheading Semibold" w:hAnsi="Sitka Subheading Semibold" w:cs="Sitka Subheading Semibold"/>
          <w:sz w:val="72"/>
          <w:szCs w:val="72"/>
        </w:rPr>
        <w:pict>
          <v:rect id="_x0000_s1028" o:spid="_x0000_s1028" o:spt="1" style="position:absolute;left:0pt;height:57.25pt;width:612.25pt;mso-position-horizontal:left;mso-position-horizontal-relative:page;mso-position-vertical:top;mso-position-vertical-relative:page;z-index:251660288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rPr>
          <w:rFonts w:hint="default" w:ascii="Sitka Subheading Semibold" w:hAnsi="Sitka Subheading Semibold" w:cs="Sitka Subheading Semibold"/>
          <w:sz w:val="72"/>
          <w:szCs w:val="72"/>
        </w:rPr>
        <w:pict>
          <v:rect id="_x0000_s1029" o:spid="_x0000_s1029" o:spt="1" style="position:absolute;left:0pt;height:57.25pt;width:612.25pt;mso-position-horizontal:left;mso-position-horizontal-relative:page;mso-position-vertical:bottom;mso-position-vertical-relative:page;z-index:251659264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rPr>
          <w:rFonts w:hint="default" w:ascii="Sitka Subheading Semibold" w:hAnsi="Sitka Subheading Semibold" w:cs="Sitka Subheading Semibold"/>
          <w:sz w:val="72"/>
          <w:szCs w:val="72"/>
        </w:rPr>
        <w:pict>
          <v:shape id="_x0000_s1030" o:spid="_x0000_s1030" o:spt="202" type="#_x0000_t202" style="position:absolute;left:0pt;margin-left:118.45pt;margin-top:438.05pt;height:203.55pt;width:314.2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Name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Azeem Azmeer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CB number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014672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Name of lecture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Pradeep Pallegama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Address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 xml:space="preserve">No.2 Primrose Road Kandy 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]</w:t>
                  </w:r>
                </w:p>
              </w:txbxContent>
            </v:textbox>
          </v:shape>
        </w:pict>
      </w:r>
      <w:r>
        <w:rPr>
          <w:rFonts w:hint="default" w:ascii="Sitka Subheading Semibold" w:hAnsi="Sitka Subheading Semibold" w:cs="Sitka Subheading Semibold"/>
          <w:sz w:val="72"/>
          <w:szCs w:val="72"/>
          <w:lang w:val="en-US"/>
        </w:rPr>
        <w:t>Web development</w:t>
      </w:r>
    </w:p>
    <w:p>
      <w:pPr>
        <w:pStyle w:val="2"/>
        <w:bidi w:val="0"/>
        <w:spacing w:line="240" w:lineRule="auto"/>
        <w:jc w:val="center"/>
        <w:rPr>
          <w:rFonts w:hint="default" w:ascii="Sitka Subheading Semibold" w:hAnsi="Sitka Subheading Semibold" w:cs="Sitka Subheading Semibold"/>
          <w:sz w:val="72"/>
          <w:szCs w:val="72"/>
          <w:lang w:val="en-US"/>
        </w:rPr>
      </w:pPr>
      <w:r>
        <w:rPr>
          <w:rFonts w:hint="default" w:ascii="Sitka Subheading Semibold" w:hAnsi="Sitka Subheading Semibold" w:cs="Sitka Subheading Semibold"/>
          <w:sz w:val="72"/>
          <w:szCs w:val="72"/>
          <w:lang w:val="en-US"/>
        </w:rPr>
        <w:t>and operation system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A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eem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Austere"/>
      <sectRole val="1"/>
    </customSectPr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2024-04-19T14:13:00Z</dcterms:created>
  <dc:creator>Azeem</dc:creator>
  <cp:lastModifiedBy>azeem</cp:lastModifiedBy>
  <dcterms:modified xsi:type="dcterms:W3CDTF">2024-04-19T14:22:12Z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881439D99A7B4D17BBFFB4804C787044_11</vt:lpwstr>
  </property>
</Properties>
</file>